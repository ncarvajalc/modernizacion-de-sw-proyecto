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A9DD" w14:textId="77777777" w:rsidR="00487943" w:rsidRDefault="00487943" w:rsidP="0012641F">
      <w:pPr>
        <w:pStyle w:val="Ttulo1"/>
      </w:pPr>
      <w:r>
        <w:t>Caso de estudio:</w:t>
      </w:r>
    </w:p>
    <w:p w14:paraId="77FD4EA9" w14:textId="77777777"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63BB75F6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BBF9F42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14D762E" w14:textId="66D7E1C4" w:rsidR="00EA74B1" w:rsidRPr="00C90B0A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C90B0A">
              <w:rPr>
                <w:b w:val="0"/>
                <w:sz w:val="18"/>
                <w:szCs w:val="18"/>
              </w:rPr>
              <w:t xml:space="preserve"> </w:t>
            </w:r>
            <w:r w:rsidR="00C90B0A" w:rsidRPr="00C90B0A">
              <w:rPr>
                <w:b w:val="0"/>
                <w:sz w:val="18"/>
                <w:szCs w:val="18"/>
              </w:rPr>
              <w:t>REGISTRAR LAS CONDICIONES DE PRIORIZACIÓN PARA LA VACUNACIÓN</w:t>
            </w:r>
          </w:p>
        </w:tc>
      </w:tr>
      <w:tr w:rsidR="00EA74B1" w:rsidRPr="00EA74B1" w14:paraId="5CD719EE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9A94180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D428AE3" w14:textId="2F11A0FB" w:rsidR="00EA74B1" w:rsidRPr="00EA74B1" w:rsidRDefault="00C90B0A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las condiciones meritorias para ser población prioritaria de vacunación.</w:t>
            </w:r>
            <w:r w:rsidR="003C524B">
              <w:rPr>
                <w:b w:val="0"/>
                <w:sz w:val="18"/>
                <w:szCs w:val="18"/>
              </w:rPr>
              <w:t xml:space="preserve"> Aplica para el administrador del plan de vacunación</w:t>
            </w:r>
          </w:p>
        </w:tc>
      </w:tr>
      <w:tr w:rsidR="00EA74B1" w:rsidRPr="00EA74B1" w14:paraId="0820D6BA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30A95C7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489AA893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DA5278" w14:textId="3A794918" w:rsidR="00EA74B1" w:rsidRPr="00EA74B1" w:rsidRDefault="003C524B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Condiciones de priorización para ser vacunado</w:t>
            </w:r>
          </w:p>
        </w:tc>
      </w:tr>
      <w:tr w:rsidR="00570F76" w:rsidRPr="00EA74B1" w14:paraId="2B53048F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41E74A" w14:textId="411648F9" w:rsidR="00C90B0A" w:rsidRDefault="00C90B0A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32B5D" w:rsidRPr="00CB6304" w14:paraId="5609148A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E2B366" w14:textId="77777777" w:rsidR="00132B5D" w:rsidRDefault="00132B5D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14:paraId="1D6B9FD7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565CCB9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53BAE17D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DFAB49" w14:textId="1BF55858" w:rsidR="00EA74B1" w:rsidRPr="00EA74B1" w:rsidRDefault="003C524B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Quedan registradas las condiciones prioritarias</w:t>
            </w:r>
          </w:p>
        </w:tc>
      </w:tr>
      <w:tr w:rsidR="00EA74B1" w:rsidRPr="00EA74B1" w14:paraId="3EA14397" w14:textId="77777777" w:rsidTr="00EA74B1">
        <w:trPr>
          <w:jc w:val="center"/>
        </w:trPr>
        <w:tc>
          <w:tcPr>
            <w:tcW w:w="10301" w:type="dxa"/>
            <w:gridSpan w:val="2"/>
          </w:tcPr>
          <w:p w14:paraId="43696DAC" w14:textId="77777777" w:rsidR="00EA74B1" w:rsidRPr="00EA74B1" w:rsidRDefault="00EA74B1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87943" w:rsidRPr="00EA74B1" w14:paraId="7158810F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BAAC51B" w14:textId="77777777" w:rsidR="00487943" w:rsidRPr="00EA74B1" w:rsidRDefault="00487943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14:paraId="47F7C216" w14:textId="77777777" w:rsidTr="00313525">
        <w:trPr>
          <w:jc w:val="center"/>
        </w:trPr>
        <w:tc>
          <w:tcPr>
            <w:tcW w:w="10301" w:type="dxa"/>
            <w:gridSpan w:val="2"/>
          </w:tcPr>
          <w:p w14:paraId="6B5C1DFF" w14:textId="2C48C398" w:rsidR="00EA74B1" w:rsidRPr="00EA74B1" w:rsidRDefault="003C524B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C4C02" w:rsidRPr="00EA74B1" w14:paraId="00A83047" w14:textId="77777777" w:rsidTr="00313525">
        <w:trPr>
          <w:jc w:val="center"/>
        </w:trPr>
        <w:tc>
          <w:tcPr>
            <w:tcW w:w="10301" w:type="dxa"/>
            <w:gridSpan w:val="2"/>
          </w:tcPr>
          <w:p w14:paraId="06DDA8FA" w14:textId="77777777" w:rsidR="002C4C02" w:rsidRDefault="002C4C02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13525" w:rsidRPr="00EA74B1" w14:paraId="684CFB7F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50C2C6" w14:textId="77777777" w:rsidR="00313525" w:rsidRDefault="0031352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BC305D3" w14:textId="3C594345" w:rsidR="003C524B" w:rsidRDefault="003C524B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C524B" w:rsidRPr="00CB6304" w14:paraId="5F6B052D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A487572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8CE5A4D" w14:textId="0A0A1E09" w:rsidR="003C524B" w:rsidRPr="00C90B0A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RF2. </w:t>
            </w:r>
            <w:r w:rsidRPr="003C524B">
              <w:rPr>
                <w:b w:val="0"/>
                <w:sz w:val="18"/>
                <w:szCs w:val="18"/>
              </w:rPr>
              <w:t>REGISTRAR LA SECUENCIA DE ESTADOS VÁLIDOS PARA EL PROCESO DE VACUNACIÓN DE UNA PERSONA</w:t>
            </w:r>
          </w:p>
        </w:tc>
      </w:tr>
      <w:tr w:rsidR="003C524B" w:rsidRPr="00EA74B1" w14:paraId="3A919BA6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7B27AF2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5236977" w14:textId="057B78A3" w:rsidR="003C524B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pasos a seguir para permitir la vacunación. Aplica para el administrador del plan de vacunación</w:t>
            </w:r>
          </w:p>
        </w:tc>
      </w:tr>
      <w:tr w:rsidR="003C524B" w:rsidRPr="00EA74B1" w14:paraId="3235E157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F0D0997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C524B" w:rsidRPr="00EA74B1" w14:paraId="59DC328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128744" w14:textId="0077D33A" w:rsidR="003C524B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secuencia a seguir para la vacunación </w:t>
            </w:r>
          </w:p>
        </w:tc>
      </w:tr>
      <w:tr w:rsidR="003C524B" w:rsidRPr="00EA74B1" w14:paraId="5DB029B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8BB51E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CB6304" w14:paraId="0DB265F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A3C7DC9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EA74B1" w14:paraId="49678E9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FFF1F7C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C524B" w:rsidRPr="00EA74B1" w14:paraId="4A63FC9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D6400D" w14:textId="10DC303A" w:rsidR="003C524B" w:rsidRPr="00EA74B1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</w:t>
            </w:r>
            <w:r w:rsidR="00E2301A">
              <w:rPr>
                <w:b w:val="0"/>
                <w:sz w:val="18"/>
                <w:szCs w:val="18"/>
              </w:rPr>
              <w:t xml:space="preserve"> registrada la secuencia de estados para vacunación</w:t>
            </w:r>
          </w:p>
        </w:tc>
      </w:tr>
      <w:tr w:rsidR="003C524B" w:rsidRPr="00EA74B1" w14:paraId="0A829F3B" w14:textId="77777777" w:rsidTr="00181F97">
        <w:trPr>
          <w:jc w:val="center"/>
        </w:trPr>
        <w:tc>
          <w:tcPr>
            <w:tcW w:w="10301" w:type="dxa"/>
            <w:gridSpan w:val="2"/>
          </w:tcPr>
          <w:p w14:paraId="78DE7D87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EA74B1" w14:paraId="733D4EA9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0233F39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C524B" w:rsidRPr="00EA74B1" w14:paraId="1859617D" w14:textId="77777777" w:rsidTr="00181F97">
        <w:trPr>
          <w:jc w:val="center"/>
        </w:trPr>
        <w:tc>
          <w:tcPr>
            <w:tcW w:w="10301" w:type="dxa"/>
            <w:gridSpan w:val="2"/>
          </w:tcPr>
          <w:p w14:paraId="11FFAB40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3C524B" w:rsidRPr="00EA74B1" w14:paraId="189B61F1" w14:textId="77777777" w:rsidTr="00181F97">
        <w:trPr>
          <w:jc w:val="center"/>
        </w:trPr>
        <w:tc>
          <w:tcPr>
            <w:tcW w:w="10301" w:type="dxa"/>
            <w:gridSpan w:val="2"/>
          </w:tcPr>
          <w:p w14:paraId="37FDA478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EA74B1" w14:paraId="2600EAF6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0925EE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C42AE7F" w14:textId="6FCFCFAB" w:rsidR="003C524B" w:rsidRDefault="003C524B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2301A" w:rsidRPr="00CB6304" w14:paraId="5FF1AFEB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14B1F3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6FBAB90" w14:textId="040B1381" w:rsidR="00E2301A" w:rsidRPr="00C90B0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RF3. </w:t>
            </w:r>
            <w:r w:rsidRPr="00E2301A">
              <w:rPr>
                <w:b w:val="0"/>
                <w:sz w:val="18"/>
                <w:szCs w:val="18"/>
              </w:rPr>
              <w:t>REGISTRAR UNA OFICINA DE EPS REGIONAL</w:t>
            </w:r>
          </w:p>
        </w:tc>
      </w:tr>
      <w:tr w:rsidR="00E2301A" w:rsidRPr="00EA74B1" w14:paraId="11A1D373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5F6A6D5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26B18C3" w14:textId="598CAA12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una oficina de EPS regional. Aplica para el administrador del plan de vacunación</w:t>
            </w:r>
          </w:p>
        </w:tc>
      </w:tr>
      <w:tr w:rsidR="00E2301A" w:rsidRPr="00EA74B1" w14:paraId="247F8AB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83997C1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2301A" w:rsidRPr="00EA74B1" w14:paraId="223936ED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BF8C8B9" w14:textId="6E722D8D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de la EPS </w:t>
            </w:r>
          </w:p>
        </w:tc>
      </w:tr>
      <w:tr w:rsidR="00E2301A" w:rsidRPr="00EA74B1" w14:paraId="0E2F055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FCF426" w14:textId="4D4D5E7E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Datos de la oficina</w:t>
            </w:r>
          </w:p>
        </w:tc>
      </w:tr>
      <w:tr w:rsidR="00E2301A" w:rsidRPr="00CB6304" w14:paraId="32C11233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CEB87AF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4F2A43EC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3E40F43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2301A" w:rsidRPr="00EA74B1" w14:paraId="7D11A816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7C929F" w14:textId="123E2D5B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registrada la oficina de EPS regional</w:t>
            </w:r>
          </w:p>
        </w:tc>
      </w:tr>
      <w:tr w:rsidR="00E2301A" w:rsidRPr="00EA74B1" w14:paraId="7040C77E" w14:textId="77777777" w:rsidTr="00181F97">
        <w:trPr>
          <w:jc w:val="center"/>
        </w:trPr>
        <w:tc>
          <w:tcPr>
            <w:tcW w:w="10301" w:type="dxa"/>
            <w:gridSpan w:val="2"/>
          </w:tcPr>
          <w:p w14:paraId="296A5B6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1F226E16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0322783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2301A" w:rsidRPr="00EA74B1" w14:paraId="40236FD9" w14:textId="77777777" w:rsidTr="00181F97">
        <w:trPr>
          <w:jc w:val="center"/>
        </w:trPr>
        <w:tc>
          <w:tcPr>
            <w:tcW w:w="10301" w:type="dxa"/>
            <w:gridSpan w:val="2"/>
          </w:tcPr>
          <w:p w14:paraId="06E5FCE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E2301A" w:rsidRPr="00EA74B1" w14:paraId="0DAB3607" w14:textId="77777777" w:rsidTr="00181F97">
        <w:trPr>
          <w:jc w:val="center"/>
        </w:trPr>
        <w:tc>
          <w:tcPr>
            <w:tcW w:w="10301" w:type="dxa"/>
            <w:gridSpan w:val="2"/>
          </w:tcPr>
          <w:p w14:paraId="2A86BA70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6841BBA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C446E20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25ECE15" w14:textId="76704608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2301A" w:rsidRPr="00CB6304" w14:paraId="7ACFF904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54A703C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3C07EDF" w14:textId="6E6B6937" w:rsidR="00E2301A" w:rsidRPr="00C90B0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RF4. </w:t>
            </w:r>
            <w:r w:rsidRPr="00E2301A">
              <w:rPr>
                <w:b w:val="0"/>
                <w:sz w:val="18"/>
                <w:szCs w:val="18"/>
              </w:rPr>
              <w:t>REGISTRAR USUARIO DE VACU-ANDES</w:t>
            </w:r>
          </w:p>
        </w:tc>
      </w:tr>
      <w:tr w:rsidR="00E2301A" w:rsidRPr="00EA74B1" w14:paraId="5D733199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790FDA6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05F9210" w14:textId="5A493D46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 los datos de un </w:t>
            </w:r>
            <w:r w:rsidR="00251B70">
              <w:rPr>
                <w:b w:val="0"/>
                <w:sz w:val="18"/>
                <w:szCs w:val="18"/>
              </w:rPr>
              <w:t>usuario</w:t>
            </w:r>
            <w:r>
              <w:rPr>
                <w:b w:val="0"/>
                <w:sz w:val="18"/>
                <w:szCs w:val="18"/>
              </w:rPr>
              <w:t xml:space="preserve"> a la plataforma. Aplica para el administrador del plan de vacunación</w:t>
            </w:r>
          </w:p>
        </w:tc>
      </w:tr>
      <w:tr w:rsidR="00E2301A" w:rsidRPr="00EA74B1" w14:paraId="4307E51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742A6DB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2301A" w:rsidRPr="00EA74B1" w14:paraId="2EC7939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0EC92C7" w14:textId="3E7DAE73" w:rsidR="00E2301A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Datos de rol del usuario</w:t>
            </w:r>
            <w:r w:rsidR="00E2301A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2301A" w:rsidRPr="00EA74B1" w14:paraId="7AAAF7F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975E3A5" w14:textId="72CA4C69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CB6304" w14:paraId="4143D96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F7ECCB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02E1D442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F8EE7B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2301A" w:rsidRPr="00EA74B1" w14:paraId="727A066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C9886D9" w14:textId="5F9AE674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registrado el usuario con sus datos en la plataforma</w:t>
            </w:r>
          </w:p>
        </w:tc>
      </w:tr>
      <w:tr w:rsidR="00E2301A" w:rsidRPr="00EA74B1" w14:paraId="77AF3579" w14:textId="77777777" w:rsidTr="00181F97">
        <w:trPr>
          <w:jc w:val="center"/>
        </w:trPr>
        <w:tc>
          <w:tcPr>
            <w:tcW w:w="10301" w:type="dxa"/>
            <w:gridSpan w:val="2"/>
          </w:tcPr>
          <w:p w14:paraId="4E539606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7295C84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7A3663C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2301A" w:rsidRPr="00EA74B1" w14:paraId="1FDA0BDE" w14:textId="77777777" w:rsidTr="00181F97">
        <w:trPr>
          <w:jc w:val="center"/>
        </w:trPr>
        <w:tc>
          <w:tcPr>
            <w:tcW w:w="10301" w:type="dxa"/>
            <w:gridSpan w:val="2"/>
          </w:tcPr>
          <w:p w14:paraId="7730A29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E2301A" w:rsidRPr="00EA74B1" w14:paraId="003F48C8" w14:textId="77777777" w:rsidTr="00181F97">
        <w:trPr>
          <w:jc w:val="center"/>
        </w:trPr>
        <w:tc>
          <w:tcPr>
            <w:tcW w:w="10301" w:type="dxa"/>
            <w:gridSpan w:val="2"/>
          </w:tcPr>
          <w:p w14:paraId="0B06001E" w14:textId="769A4325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7181A78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6D7D7E2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4C3B9831" w14:textId="16EE35B2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2301A" w:rsidRPr="00CB6304" w14:paraId="721141E8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4D5A93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23C906A9" w14:textId="739E21D7" w:rsidR="00E2301A" w:rsidRPr="00C90B0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RF5. </w:t>
            </w:r>
            <w:r w:rsidR="00251B70" w:rsidRPr="00251B70">
              <w:rPr>
                <w:b w:val="0"/>
                <w:sz w:val="18"/>
                <w:szCs w:val="18"/>
              </w:rPr>
              <w:t>REGISTRAR LOS CIUDADANOS COLOMBIANOS</w:t>
            </w:r>
          </w:p>
        </w:tc>
      </w:tr>
      <w:tr w:rsidR="00E2301A" w:rsidRPr="00EA74B1" w14:paraId="477CFF3D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1A4A2F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A9CABF0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datos de un ciudadano a la plataforma. Aplica para el administrador del plan de vacunación</w:t>
            </w:r>
          </w:p>
        </w:tc>
      </w:tr>
      <w:tr w:rsidR="00E2301A" w:rsidRPr="00EA74B1" w14:paraId="5E31252C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15893F7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2301A" w:rsidRPr="00EA74B1" w14:paraId="2FD1DD5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E6BFCE7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Datos del ciudadano </w:t>
            </w:r>
          </w:p>
        </w:tc>
      </w:tr>
      <w:tr w:rsidR="00E2301A" w:rsidRPr="00EA74B1" w14:paraId="0B23884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1245D7F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CB6304" w14:paraId="6B3CD9C9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30265E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619DB6C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87BD4C1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2301A" w:rsidRPr="00EA74B1" w14:paraId="23735D7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A79886B" w14:textId="7FCFC510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Queda registrado el </w:t>
            </w:r>
            <w:r w:rsidR="00251B70">
              <w:rPr>
                <w:b w:val="0"/>
                <w:sz w:val="18"/>
                <w:szCs w:val="18"/>
              </w:rPr>
              <w:t>ciudadano</w:t>
            </w:r>
            <w:r>
              <w:rPr>
                <w:b w:val="0"/>
                <w:sz w:val="18"/>
                <w:szCs w:val="18"/>
              </w:rPr>
              <w:t xml:space="preserve"> con sus datos en la plataforma</w:t>
            </w:r>
          </w:p>
        </w:tc>
      </w:tr>
      <w:tr w:rsidR="00E2301A" w:rsidRPr="00EA74B1" w14:paraId="4612DC4F" w14:textId="77777777" w:rsidTr="00181F97">
        <w:trPr>
          <w:jc w:val="center"/>
        </w:trPr>
        <w:tc>
          <w:tcPr>
            <w:tcW w:w="10301" w:type="dxa"/>
            <w:gridSpan w:val="2"/>
          </w:tcPr>
          <w:p w14:paraId="1BD49989" w14:textId="127A9CF7" w:rsidR="00E2301A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asignado el usuario a una fase y etapa de vacunación correspondiente</w:t>
            </w:r>
          </w:p>
        </w:tc>
      </w:tr>
      <w:tr w:rsidR="00E2301A" w:rsidRPr="00EA74B1" w14:paraId="32A229B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C9A9DBC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2301A" w:rsidRPr="00EA74B1" w14:paraId="22011D8B" w14:textId="77777777" w:rsidTr="00181F97">
        <w:trPr>
          <w:jc w:val="center"/>
        </w:trPr>
        <w:tc>
          <w:tcPr>
            <w:tcW w:w="10301" w:type="dxa"/>
            <w:gridSpan w:val="2"/>
          </w:tcPr>
          <w:p w14:paraId="1227F57B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E2301A" w:rsidRPr="00EA74B1" w14:paraId="19A46745" w14:textId="77777777" w:rsidTr="00181F97">
        <w:trPr>
          <w:jc w:val="center"/>
        </w:trPr>
        <w:tc>
          <w:tcPr>
            <w:tcW w:w="10301" w:type="dxa"/>
            <w:gridSpan w:val="2"/>
          </w:tcPr>
          <w:p w14:paraId="1FD71745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usuarios</w:t>
            </w:r>
          </w:p>
        </w:tc>
      </w:tr>
      <w:tr w:rsidR="00E2301A" w:rsidRPr="00EA74B1" w14:paraId="38E8697F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1A7431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4B8EB8AB" w14:textId="77777777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51B70" w:rsidRPr="00CB6304" w14:paraId="601AF500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FCB34A8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1AFCB66" w14:textId="3AF792F5" w:rsidR="00251B70" w:rsidRPr="00C90B0A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RF6. </w:t>
            </w:r>
            <w:r w:rsidRPr="00251B70">
              <w:rPr>
                <w:b w:val="0"/>
                <w:sz w:val="18"/>
                <w:szCs w:val="18"/>
              </w:rPr>
              <w:t>REGISTRAR PUNTO DE VACUNACIÓN</w:t>
            </w:r>
          </w:p>
        </w:tc>
      </w:tr>
      <w:tr w:rsidR="00251B70" w:rsidRPr="00EA74B1" w14:paraId="6BF170C7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535DEE4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EB474CA" w14:textId="19DBE89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datos de un punto de vacunación. Aplica para el administrador de EPS regional</w:t>
            </w:r>
          </w:p>
        </w:tc>
      </w:tr>
      <w:tr w:rsidR="00251B70" w:rsidRPr="00EA74B1" w14:paraId="60A8C71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8064D3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51B70" w:rsidRPr="00EA74B1" w14:paraId="5D8A59AD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5EAD8C2" w14:textId="6D8B62AB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Dirección del punto  </w:t>
            </w:r>
          </w:p>
        </w:tc>
      </w:tr>
      <w:tr w:rsidR="00251B70" w:rsidRPr="00EA74B1" w14:paraId="35ED610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9F1B77" w14:textId="54C7D8B2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EPS del punto</w:t>
            </w:r>
          </w:p>
        </w:tc>
      </w:tr>
      <w:tr w:rsidR="00251B70" w:rsidRPr="00CB6304" w14:paraId="4A15556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AEFC63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246DEE1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F7B335B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51B70" w:rsidRPr="00EA74B1" w14:paraId="35A60C4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853E5DD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registrado el ciudadano con sus datos en la plataforma</w:t>
            </w:r>
          </w:p>
        </w:tc>
      </w:tr>
      <w:tr w:rsidR="00251B70" w:rsidRPr="00EA74B1" w14:paraId="18A23719" w14:textId="77777777" w:rsidTr="00181F97">
        <w:trPr>
          <w:jc w:val="center"/>
        </w:trPr>
        <w:tc>
          <w:tcPr>
            <w:tcW w:w="10301" w:type="dxa"/>
            <w:gridSpan w:val="2"/>
          </w:tcPr>
          <w:p w14:paraId="3E31D416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asignado el usuario a una fase y etapa de vacunación correspondiente</w:t>
            </w:r>
          </w:p>
        </w:tc>
      </w:tr>
      <w:tr w:rsidR="00251B70" w:rsidRPr="00EA74B1" w14:paraId="03A3DCC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2286B2A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1B70" w:rsidRPr="00EA74B1" w14:paraId="2DE210E8" w14:textId="77777777" w:rsidTr="00181F97">
        <w:trPr>
          <w:jc w:val="center"/>
        </w:trPr>
        <w:tc>
          <w:tcPr>
            <w:tcW w:w="10301" w:type="dxa"/>
            <w:gridSpan w:val="2"/>
          </w:tcPr>
          <w:p w14:paraId="4058E8A6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51B70" w:rsidRPr="00EA74B1" w14:paraId="66A80962" w14:textId="77777777" w:rsidTr="00181F97">
        <w:trPr>
          <w:jc w:val="center"/>
        </w:trPr>
        <w:tc>
          <w:tcPr>
            <w:tcW w:w="10301" w:type="dxa"/>
            <w:gridSpan w:val="2"/>
          </w:tcPr>
          <w:p w14:paraId="54AF5DA3" w14:textId="766F964C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puntos simultáneamente </w:t>
            </w:r>
          </w:p>
        </w:tc>
      </w:tr>
      <w:tr w:rsidR="00251B70" w:rsidRPr="00EA74B1" w14:paraId="6D9AAD9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7CE644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2C30352A" w14:textId="2E3FC62F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p w14:paraId="5FA2D502" w14:textId="04D2A910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p w14:paraId="20AC7D8B" w14:textId="77777777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51B70" w:rsidRPr="00CB6304" w14:paraId="4FD1664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9443AA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07F4A7AE" w14:textId="541F8A54" w:rsidR="00251B70" w:rsidRPr="00C90B0A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RF7. </w:t>
            </w:r>
            <w:r w:rsidRPr="00251B70">
              <w:rPr>
                <w:b w:val="0"/>
                <w:sz w:val="18"/>
                <w:szCs w:val="18"/>
              </w:rPr>
              <w:t>ASIGNAR TALENTO HUMANO A UN PUNTO DE VACUNACIÓN</w:t>
            </w:r>
          </w:p>
        </w:tc>
      </w:tr>
      <w:tr w:rsidR="00251B70" w:rsidRPr="00EA74B1" w14:paraId="04D65539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4E5245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AB6E0AE" w14:textId="7B626DA9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Asigna un personal de talento humano a un punto de vacunación. Aplica para el administrador de EPS regional</w:t>
            </w:r>
          </w:p>
        </w:tc>
      </w:tr>
      <w:tr w:rsidR="00251B70" w:rsidRPr="00EA74B1" w14:paraId="0AA7BB2B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D900F4D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51B70" w:rsidRPr="00EA74B1" w14:paraId="7EE5248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FC40AF4" w14:textId="1C34AC68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Usuario ya registrado en la plataforma</w:t>
            </w:r>
          </w:p>
        </w:tc>
      </w:tr>
      <w:tr w:rsidR="00251B70" w:rsidRPr="00EA74B1" w14:paraId="0EF1EF6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B752D8" w14:textId="5DF3BE3A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de vacunación</w:t>
            </w:r>
          </w:p>
        </w:tc>
      </w:tr>
      <w:tr w:rsidR="00251B70" w:rsidRPr="00CB6304" w14:paraId="742D737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27B02F5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05E4D92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EB30C20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51B70" w:rsidRPr="00EA74B1" w14:paraId="3386052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6B897B" w14:textId="23672A16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talento humano queda asignado a un punto</w:t>
            </w:r>
          </w:p>
        </w:tc>
      </w:tr>
      <w:tr w:rsidR="00251B70" w:rsidRPr="00EA74B1" w14:paraId="383CC555" w14:textId="77777777" w:rsidTr="00181F97">
        <w:trPr>
          <w:jc w:val="center"/>
        </w:trPr>
        <w:tc>
          <w:tcPr>
            <w:tcW w:w="10301" w:type="dxa"/>
            <w:gridSpan w:val="2"/>
          </w:tcPr>
          <w:p w14:paraId="377FADD6" w14:textId="0522900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3D9809C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E6B1883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1B70" w:rsidRPr="00EA74B1" w14:paraId="14712909" w14:textId="77777777" w:rsidTr="00181F97">
        <w:trPr>
          <w:jc w:val="center"/>
        </w:trPr>
        <w:tc>
          <w:tcPr>
            <w:tcW w:w="10301" w:type="dxa"/>
            <w:gridSpan w:val="2"/>
          </w:tcPr>
          <w:p w14:paraId="0CBB9C8B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51B70" w:rsidRPr="00EA74B1" w14:paraId="35B3CC58" w14:textId="77777777" w:rsidTr="00181F97">
        <w:trPr>
          <w:jc w:val="center"/>
        </w:trPr>
        <w:tc>
          <w:tcPr>
            <w:tcW w:w="10301" w:type="dxa"/>
            <w:gridSpan w:val="2"/>
          </w:tcPr>
          <w:p w14:paraId="543FFC02" w14:textId="3EBD4414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del talento humano</w:t>
            </w:r>
          </w:p>
        </w:tc>
      </w:tr>
      <w:tr w:rsidR="00251B70" w:rsidRPr="00EA74B1" w14:paraId="688E181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B309DC" w14:textId="3FA590DA" w:rsidR="00251B70" w:rsidRDefault="00251B70" w:rsidP="00251B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personal simultáneamente </w:t>
            </w:r>
          </w:p>
        </w:tc>
      </w:tr>
    </w:tbl>
    <w:p w14:paraId="26DE4F48" w14:textId="59E94080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51B70" w:rsidRPr="00CB6304" w14:paraId="32961EE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67023E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1CDE34E" w14:textId="7708EA65" w:rsidR="00251B70" w:rsidRPr="00C90B0A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FB210F"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FB210F" w:rsidRPr="00FB210F">
              <w:rPr>
                <w:b w:val="0"/>
                <w:sz w:val="18"/>
                <w:szCs w:val="18"/>
              </w:rPr>
              <w:t>REGISTRAR LA LLEGADA DE UN LOTE DE VACUNAS A UNA EPS REGIONAL</w:t>
            </w:r>
          </w:p>
        </w:tc>
      </w:tr>
      <w:tr w:rsidR="00251B70" w:rsidRPr="00EA74B1" w14:paraId="3575C9FA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42D19AD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13EE8CD" w14:textId="334616EB" w:rsidR="00251B70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llegada de vacunas a una EPS</w:t>
            </w:r>
            <w:r w:rsidR="00251B70">
              <w:rPr>
                <w:b w:val="0"/>
                <w:sz w:val="18"/>
                <w:szCs w:val="18"/>
              </w:rPr>
              <w:t>. Aplica para el administrador de EPS regional</w:t>
            </w:r>
          </w:p>
        </w:tc>
      </w:tr>
      <w:tr w:rsidR="00251B70" w:rsidRPr="00EA74B1" w14:paraId="5B43D98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2D25CEE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51B70" w:rsidRPr="00EA74B1" w14:paraId="7D6A6A9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4FCB2F6" w14:textId="0C8958BC" w:rsidR="00251B70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vacunas</w:t>
            </w:r>
          </w:p>
        </w:tc>
      </w:tr>
      <w:tr w:rsidR="00251B70" w:rsidRPr="00EA74B1" w14:paraId="400BB4E5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874FC2" w14:textId="3C4181BB" w:rsidR="00251B70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EPS a la que llegan</w:t>
            </w:r>
          </w:p>
        </w:tc>
      </w:tr>
      <w:tr w:rsidR="00251B70" w:rsidRPr="00CB6304" w14:paraId="353C70DB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2792EE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39C9914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AC24478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51B70" w:rsidRPr="00EA74B1" w14:paraId="6F3AD68B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D80B6C" w14:textId="328D89FF" w:rsidR="00251B70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registrado el lote de vacunas a la EPS</w:t>
            </w:r>
          </w:p>
        </w:tc>
      </w:tr>
      <w:tr w:rsidR="00251B70" w:rsidRPr="00EA74B1" w14:paraId="69818123" w14:textId="77777777" w:rsidTr="00181F97">
        <w:trPr>
          <w:jc w:val="center"/>
        </w:trPr>
        <w:tc>
          <w:tcPr>
            <w:tcW w:w="10301" w:type="dxa"/>
            <w:gridSpan w:val="2"/>
          </w:tcPr>
          <w:p w14:paraId="3F45880F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549FDE31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4405D1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1B70" w:rsidRPr="00EA74B1" w14:paraId="0F11F361" w14:textId="77777777" w:rsidTr="00181F97">
        <w:trPr>
          <w:jc w:val="center"/>
        </w:trPr>
        <w:tc>
          <w:tcPr>
            <w:tcW w:w="10301" w:type="dxa"/>
            <w:gridSpan w:val="2"/>
          </w:tcPr>
          <w:p w14:paraId="141BF1A5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51B70" w:rsidRPr="00EA74B1" w14:paraId="4593B85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15644A1" w14:textId="674BE9C1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</w:t>
            </w:r>
            <w:r w:rsidR="00264654">
              <w:rPr>
                <w:b w:val="0"/>
                <w:sz w:val="18"/>
                <w:szCs w:val="18"/>
              </w:rPr>
              <w:t xml:space="preserve">lotes </w:t>
            </w:r>
            <w:r>
              <w:rPr>
                <w:b w:val="0"/>
                <w:sz w:val="18"/>
                <w:szCs w:val="18"/>
              </w:rPr>
              <w:t xml:space="preserve">simultáneamente </w:t>
            </w:r>
          </w:p>
        </w:tc>
      </w:tr>
    </w:tbl>
    <w:p w14:paraId="645C48F0" w14:textId="77777777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p w14:paraId="47768E93" w14:textId="77777777" w:rsidR="003C524B" w:rsidRDefault="003C524B" w:rsidP="00EA74B1">
      <w:pPr>
        <w:pStyle w:val="TituloPrincipla"/>
        <w:jc w:val="left"/>
        <w:rPr>
          <w:sz w:val="32"/>
          <w:szCs w:val="32"/>
        </w:rPr>
      </w:pPr>
    </w:p>
    <w:p w14:paraId="020A64F0" w14:textId="14D08264" w:rsidR="003C524B" w:rsidRDefault="003C524B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B210F" w:rsidRPr="00CB6304" w14:paraId="2B7F8B48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95C8D8B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4EAF05D5" w14:textId="67F33AC9" w:rsidR="00FB210F" w:rsidRPr="00C90B0A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RF9. </w:t>
            </w:r>
            <w:r w:rsidRPr="00FB210F">
              <w:rPr>
                <w:b w:val="0"/>
                <w:sz w:val="18"/>
                <w:szCs w:val="18"/>
              </w:rPr>
              <w:t>REGISTRAR LA LLEGADA DE UN LOTE DE VACUNAS A UN PUNTO DE VACUNACIÓN</w:t>
            </w:r>
          </w:p>
        </w:tc>
      </w:tr>
      <w:tr w:rsidR="00FB210F" w:rsidRPr="00EA74B1" w14:paraId="6BA92D16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70F06E5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68872CE" w14:textId="68756B68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llegada de vacunas a un punto de atención. Aplica para administradores de puntos de atención</w:t>
            </w:r>
          </w:p>
        </w:tc>
      </w:tr>
      <w:tr w:rsidR="00FB210F" w:rsidRPr="00EA74B1" w14:paraId="5C8EBE5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33A6B1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B210F" w:rsidRPr="00EA74B1" w14:paraId="04B1338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2850D0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vacunas</w:t>
            </w:r>
          </w:p>
        </w:tc>
      </w:tr>
      <w:tr w:rsidR="00FB210F" w:rsidRPr="00EA74B1" w14:paraId="67198DA9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D126E2E" w14:textId="0948F5EC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de vacunación al que llegan</w:t>
            </w:r>
          </w:p>
        </w:tc>
      </w:tr>
      <w:tr w:rsidR="00FB210F" w:rsidRPr="00CB6304" w14:paraId="28C1BB5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A5C7A03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4400D04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B3C511F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10F" w:rsidRPr="00EA74B1" w14:paraId="4237A9D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440318" w14:textId="5E37E8F2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Quedan registradas las vacunas al punto</w:t>
            </w:r>
          </w:p>
        </w:tc>
      </w:tr>
      <w:tr w:rsidR="00FB210F" w:rsidRPr="00EA74B1" w14:paraId="694127C4" w14:textId="77777777" w:rsidTr="00181F97">
        <w:trPr>
          <w:jc w:val="center"/>
        </w:trPr>
        <w:tc>
          <w:tcPr>
            <w:tcW w:w="10301" w:type="dxa"/>
            <w:gridSpan w:val="2"/>
          </w:tcPr>
          <w:p w14:paraId="6C7BED07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18CD1DA1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39F7EB8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B210F" w:rsidRPr="00EA74B1" w14:paraId="7DA34FFF" w14:textId="77777777" w:rsidTr="00181F97">
        <w:trPr>
          <w:jc w:val="center"/>
        </w:trPr>
        <w:tc>
          <w:tcPr>
            <w:tcW w:w="10301" w:type="dxa"/>
            <w:gridSpan w:val="2"/>
          </w:tcPr>
          <w:p w14:paraId="0FF67997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FB210F" w:rsidRPr="00EA74B1" w14:paraId="3E12B1F5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D40E80A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personal simultáneamente </w:t>
            </w:r>
          </w:p>
        </w:tc>
      </w:tr>
    </w:tbl>
    <w:p w14:paraId="1E2700F6" w14:textId="49DE0CD2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B210F" w:rsidRPr="00CB6304" w14:paraId="1D4CB673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F714655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7A4187F" w14:textId="5F6BFDEF" w:rsidR="00FB210F" w:rsidRPr="00C90B0A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RF10. </w:t>
            </w:r>
            <w:r w:rsidRPr="00FB210F">
              <w:rPr>
                <w:b w:val="0"/>
                <w:sz w:val="18"/>
                <w:szCs w:val="18"/>
              </w:rPr>
              <w:t>ASIGNAR CIUDADANO A PUNTO DE VACUNACIÓN</w:t>
            </w:r>
          </w:p>
        </w:tc>
      </w:tr>
      <w:tr w:rsidR="00FB210F" w:rsidRPr="00EA74B1" w14:paraId="474C9A89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3002C5A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8B2329D" w14:textId="3A9CF6CA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Asigna un ciudadano a un punto de vacunación. Aplica para administradores de EPS regional</w:t>
            </w:r>
          </w:p>
        </w:tc>
      </w:tr>
      <w:tr w:rsidR="00FB210F" w:rsidRPr="00EA74B1" w14:paraId="581169E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0D14A04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B210F" w:rsidRPr="00EA74B1" w14:paraId="5701A3B1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186C5B" w14:textId="0FD7988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Ciudadano a asignar</w:t>
            </w:r>
          </w:p>
        </w:tc>
      </w:tr>
      <w:tr w:rsidR="00FB210F" w:rsidRPr="00EA74B1" w14:paraId="75737866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4F1A5D3" w14:textId="3207FF1F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Punto de vacunación </w:t>
            </w:r>
          </w:p>
        </w:tc>
      </w:tr>
      <w:tr w:rsidR="00FB210F" w:rsidRPr="00CB6304" w14:paraId="261876DD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DEDEDB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4DA5954A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394C711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10F" w:rsidRPr="00EA74B1" w14:paraId="64D3717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45D27F9" w14:textId="133EFB6E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ciudadano queda asignado a un punto de vacunación</w:t>
            </w:r>
          </w:p>
        </w:tc>
      </w:tr>
      <w:tr w:rsidR="00FB210F" w:rsidRPr="00EA74B1" w14:paraId="1CDB2870" w14:textId="77777777" w:rsidTr="00181F97">
        <w:trPr>
          <w:jc w:val="center"/>
        </w:trPr>
        <w:tc>
          <w:tcPr>
            <w:tcW w:w="10301" w:type="dxa"/>
            <w:gridSpan w:val="2"/>
          </w:tcPr>
          <w:p w14:paraId="1EB4E5A8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23EAD87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AB1254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B210F" w:rsidRPr="00EA74B1" w14:paraId="60BA56BE" w14:textId="77777777" w:rsidTr="00181F97">
        <w:trPr>
          <w:jc w:val="center"/>
        </w:trPr>
        <w:tc>
          <w:tcPr>
            <w:tcW w:w="10301" w:type="dxa"/>
            <w:gridSpan w:val="2"/>
          </w:tcPr>
          <w:p w14:paraId="03800131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FB210F" w:rsidRPr="00EA74B1" w14:paraId="4AC90D34" w14:textId="77777777" w:rsidTr="00FB210F">
        <w:trPr>
          <w:jc w:val="center"/>
        </w:trPr>
        <w:tc>
          <w:tcPr>
            <w:tcW w:w="10301" w:type="dxa"/>
            <w:gridSpan w:val="2"/>
          </w:tcPr>
          <w:p w14:paraId="679E9BBA" w14:textId="344434CC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</w:t>
            </w:r>
            <w:r w:rsidR="00264654">
              <w:rPr>
                <w:b w:val="0"/>
                <w:sz w:val="18"/>
                <w:szCs w:val="18"/>
              </w:rPr>
              <w:t>ciudadanos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FB210F" w:rsidRPr="00EA74B1" w14:paraId="0C48D9B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040537" w14:textId="4B57C8D0" w:rsidR="00FB210F" w:rsidRDefault="00FB210F" w:rsidP="00FB210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del </w:t>
            </w:r>
            <w:r w:rsidR="00264654">
              <w:rPr>
                <w:b w:val="0"/>
                <w:sz w:val="18"/>
                <w:szCs w:val="18"/>
              </w:rPr>
              <w:t>ciudadano</w:t>
            </w:r>
          </w:p>
        </w:tc>
      </w:tr>
    </w:tbl>
    <w:p w14:paraId="669EA6C8" w14:textId="7F45414E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p w14:paraId="1EE740F4" w14:textId="28B38E9C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p w14:paraId="0B72B278" w14:textId="77777777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B210F" w:rsidRPr="00CB6304" w14:paraId="770DBC6D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75823A2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2B5BAD22" w14:textId="6920CA08" w:rsidR="00FB210F" w:rsidRPr="00C90B0A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181F97"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181F97" w:rsidRPr="00181F97">
              <w:rPr>
                <w:b w:val="0"/>
                <w:sz w:val="18"/>
                <w:szCs w:val="18"/>
              </w:rPr>
              <w:t>ASIGNAR CITA DE VACUNACIÓN A UN CIUDADANO</w:t>
            </w:r>
          </w:p>
        </w:tc>
      </w:tr>
      <w:tr w:rsidR="00FB210F" w:rsidRPr="00EA74B1" w14:paraId="2BDCA37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502A1F3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10BC6F6" w14:textId="2D415021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Asigna </w:t>
            </w:r>
            <w:r w:rsidR="00181F97">
              <w:rPr>
                <w:b w:val="0"/>
                <w:sz w:val="18"/>
                <w:szCs w:val="18"/>
              </w:rPr>
              <w:t>una cita de vacunación a un ciudadano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181F97">
              <w:rPr>
                <w:b w:val="0"/>
                <w:sz w:val="18"/>
                <w:szCs w:val="18"/>
              </w:rPr>
              <w:t>Aplica para administradores de puntos de atención</w:t>
            </w:r>
          </w:p>
        </w:tc>
      </w:tr>
      <w:tr w:rsidR="00FB210F" w:rsidRPr="00EA74B1" w14:paraId="0F41E101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A7896E6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B210F" w:rsidRPr="00EA74B1" w14:paraId="569C287B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61A8F8" w14:textId="2DB3940F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Ciudadano a asignar</w:t>
            </w:r>
            <w:r w:rsidR="00181F97">
              <w:rPr>
                <w:b w:val="0"/>
                <w:sz w:val="18"/>
                <w:szCs w:val="18"/>
              </w:rPr>
              <w:t xml:space="preserve"> la cita</w:t>
            </w:r>
          </w:p>
        </w:tc>
      </w:tr>
      <w:tr w:rsidR="00FB210F" w:rsidRPr="00EA74B1" w14:paraId="3C45F6DF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C9D039" w14:textId="2B07BA98" w:rsidR="00FB210F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la cita</w:t>
            </w:r>
            <w:r w:rsidR="00FB210F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FB210F" w:rsidRPr="00CB6304" w14:paraId="5947BD6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31C8C85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3FCF5D6F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3A189F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10F" w:rsidRPr="00EA74B1" w14:paraId="6998EEB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4044B8" w14:textId="6241CB02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ciudadano queda </w:t>
            </w:r>
            <w:r w:rsidR="00181F97">
              <w:rPr>
                <w:b w:val="0"/>
                <w:sz w:val="18"/>
                <w:szCs w:val="18"/>
              </w:rPr>
              <w:t>asignado a una cita</w:t>
            </w:r>
          </w:p>
        </w:tc>
      </w:tr>
      <w:tr w:rsidR="00FB210F" w:rsidRPr="00EA74B1" w14:paraId="484B8434" w14:textId="77777777" w:rsidTr="00181F97">
        <w:trPr>
          <w:jc w:val="center"/>
        </w:trPr>
        <w:tc>
          <w:tcPr>
            <w:tcW w:w="10301" w:type="dxa"/>
            <w:gridSpan w:val="2"/>
          </w:tcPr>
          <w:p w14:paraId="2B0A6182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02CD4374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41B9FC7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B210F" w:rsidRPr="00EA74B1" w14:paraId="262FC251" w14:textId="77777777" w:rsidTr="00181F97">
        <w:trPr>
          <w:jc w:val="center"/>
        </w:trPr>
        <w:tc>
          <w:tcPr>
            <w:tcW w:w="10301" w:type="dxa"/>
            <w:gridSpan w:val="2"/>
          </w:tcPr>
          <w:p w14:paraId="17A1686C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FB210F" w:rsidRPr="00EA74B1" w14:paraId="222AB7A1" w14:textId="77777777" w:rsidTr="00181F97">
        <w:trPr>
          <w:jc w:val="center"/>
        </w:trPr>
        <w:tc>
          <w:tcPr>
            <w:tcW w:w="10301" w:type="dxa"/>
            <w:gridSpan w:val="2"/>
          </w:tcPr>
          <w:p w14:paraId="113E680F" w14:textId="6EDA5AD9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</w:t>
            </w:r>
            <w:r w:rsidR="00264654">
              <w:rPr>
                <w:b w:val="0"/>
                <w:sz w:val="18"/>
                <w:szCs w:val="18"/>
              </w:rPr>
              <w:t>citas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FB210F" w:rsidRPr="00EA74B1" w14:paraId="591B16C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D36D75" w14:textId="4CED3AE1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del </w:t>
            </w:r>
            <w:r w:rsidR="00264654">
              <w:rPr>
                <w:b w:val="0"/>
                <w:sz w:val="18"/>
                <w:szCs w:val="18"/>
              </w:rPr>
              <w:t>ciudadano</w:t>
            </w:r>
          </w:p>
        </w:tc>
      </w:tr>
    </w:tbl>
    <w:p w14:paraId="6FCFF0DC" w14:textId="3B7972CE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81F97" w:rsidRPr="00CB6304" w14:paraId="642F5EC4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1A08FB9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7B6A045" w14:textId="3788C6B3" w:rsidR="00181F97" w:rsidRPr="00C90B0A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RF12. </w:t>
            </w:r>
            <w:r w:rsidRPr="00181F97">
              <w:rPr>
                <w:b w:val="0"/>
                <w:sz w:val="18"/>
                <w:szCs w:val="18"/>
              </w:rPr>
              <w:t>REGISTRAR AVANCE EN EL PROCESO DE VACUNACIÓN DE UNA PERSONA</w:t>
            </w:r>
          </w:p>
        </w:tc>
      </w:tr>
      <w:tr w:rsidR="00181F97" w:rsidRPr="00EA74B1" w14:paraId="33AD05A5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536E08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3B0E0CF" w14:textId="284CBAF2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estado en el que está el ciudadano en su vacunación. Aplica para operadores de los puntos de vacunación</w:t>
            </w:r>
          </w:p>
        </w:tc>
      </w:tr>
      <w:tr w:rsidR="00181F97" w:rsidRPr="00EA74B1" w14:paraId="142A957B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FBE575F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81F97" w:rsidRPr="00EA74B1" w14:paraId="061D5F3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0B54B7A" w14:textId="523857D4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Estado de proceso de vacunación</w:t>
            </w:r>
          </w:p>
        </w:tc>
      </w:tr>
      <w:tr w:rsidR="00181F97" w:rsidRPr="00EA74B1" w14:paraId="6B1159E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DA76EE" w14:textId="57A9D11F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Usuario al que se le aplica el proceso </w:t>
            </w:r>
          </w:p>
        </w:tc>
      </w:tr>
      <w:tr w:rsidR="00181F97" w:rsidRPr="00CB6304" w14:paraId="55B240B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B30422" w14:textId="77777777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81F97" w:rsidRPr="00EA74B1" w14:paraId="26612504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69F823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81F97" w:rsidRPr="00EA74B1" w14:paraId="6292CF3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D5DD2C" w14:textId="1D8394BA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el avance del proceso de vacunación al usuario</w:t>
            </w:r>
          </w:p>
        </w:tc>
      </w:tr>
      <w:tr w:rsidR="00181F97" w:rsidRPr="00EA74B1" w14:paraId="3C3765AC" w14:textId="77777777" w:rsidTr="00181F97">
        <w:trPr>
          <w:jc w:val="center"/>
        </w:trPr>
        <w:tc>
          <w:tcPr>
            <w:tcW w:w="10301" w:type="dxa"/>
            <w:gridSpan w:val="2"/>
          </w:tcPr>
          <w:p w14:paraId="3523DF39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81F97" w:rsidRPr="00EA74B1" w14:paraId="3D5ADE8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445AC4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81F97" w:rsidRPr="00EA74B1" w14:paraId="460423C5" w14:textId="77777777" w:rsidTr="00181F97">
        <w:trPr>
          <w:jc w:val="center"/>
        </w:trPr>
        <w:tc>
          <w:tcPr>
            <w:tcW w:w="10301" w:type="dxa"/>
            <w:gridSpan w:val="2"/>
          </w:tcPr>
          <w:p w14:paraId="6217CC43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181F97" w:rsidRPr="00EA74B1" w14:paraId="6813210E" w14:textId="77777777" w:rsidTr="00181F97">
        <w:trPr>
          <w:jc w:val="center"/>
        </w:trPr>
        <w:tc>
          <w:tcPr>
            <w:tcW w:w="10301" w:type="dxa"/>
            <w:gridSpan w:val="2"/>
          </w:tcPr>
          <w:p w14:paraId="27DD18F4" w14:textId="1E6122DF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</w:t>
            </w:r>
            <w:r w:rsidR="00264654">
              <w:rPr>
                <w:b w:val="0"/>
                <w:sz w:val="18"/>
                <w:szCs w:val="18"/>
              </w:rPr>
              <w:t>registrando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64654">
              <w:rPr>
                <w:b w:val="0"/>
                <w:sz w:val="18"/>
                <w:szCs w:val="18"/>
              </w:rPr>
              <w:t>avances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181F97" w:rsidRPr="00EA74B1" w14:paraId="1EDA928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0E7FCD0" w14:textId="3A1666C2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del </w:t>
            </w:r>
            <w:r w:rsidR="00264654">
              <w:rPr>
                <w:b w:val="0"/>
                <w:sz w:val="18"/>
                <w:szCs w:val="18"/>
              </w:rPr>
              <w:t>ciudadano</w:t>
            </w:r>
          </w:p>
        </w:tc>
      </w:tr>
    </w:tbl>
    <w:p w14:paraId="3D3627C5" w14:textId="27C0257C" w:rsidR="00181F97" w:rsidRDefault="00181F97" w:rsidP="00EA74B1">
      <w:pPr>
        <w:pStyle w:val="TituloPrincipla"/>
        <w:jc w:val="left"/>
        <w:rPr>
          <w:sz w:val="32"/>
          <w:szCs w:val="32"/>
        </w:rPr>
      </w:pPr>
    </w:p>
    <w:p w14:paraId="116AD2A0" w14:textId="4A1F1007" w:rsidR="00181F97" w:rsidRDefault="00181F97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81F97" w:rsidRPr="00CB6304" w14:paraId="3A4DABB8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0827F26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795483B5" w14:textId="457B84B8" w:rsidR="00181F97" w:rsidRPr="00C90B0A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RF13. </w:t>
            </w:r>
            <w:r w:rsidRPr="00181F97">
              <w:rPr>
                <w:b w:val="0"/>
                <w:sz w:val="18"/>
                <w:szCs w:val="18"/>
              </w:rPr>
              <w:t>MOSTRAR TODOS LOS CIUDADANOS ATENDIDOS POR UN PUNTO DE VACUNACIÓN</w:t>
            </w:r>
          </w:p>
        </w:tc>
      </w:tr>
      <w:tr w:rsidR="00181F97" w:rsidRPr="00EA74B1" w14:paraId="781FA1D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C17A26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977E883" w14:textId="14EEA180" w:rsidR="00181F97" w:rsidRPr="00110362" w:rsidRDefault="00181F97" w:rsidP="00110362">
            <w:pPr>
              <w:pStyle w:val="TituloPrincipla"/>
              <w:spacing w:after="100"/>
              <w:jc w:val="both"/>
              <w:rPr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Muestra los ciudadanos atendidos por un punto de vacunación dado una fecha o rango de fechas u horas. Aplica para administrador de plan de vacunación, administradores regionales de EPS y administradores de puntos de vacunación</w:t>
            </w:r>
            <w:r w:rsidR="00110362">
              <w:rPr>
                <w:b w:val="0"/>
                <w:sz w:val="18"/>
                <w:szCs w:val="18"/>
              </w:rPr>
              <w:t xml:space="preserve">. </w:t>
            </w:r>
            <w:r w:rsidR="00110362" w:rsidRPr="00110362">
              <w:rPr>
                <w:b w:val="0"/>
                <w:bCs/>
                <w:sz w:val="18"/>
                <w:szCs w:val="18"/>
                <w:lang w:val="es-CO"/>
              </w:rPr>
              <w:t xml:space="preserve">El administrador del plan y de las regionales, pueden solicitar consolidados de sus respectivas regiones; el administrador de un punto de vacunación sólo ve los de su propio punto. </w:t>
            </w:r>
          </w:p>
        </w:tc>
      </w:tr>
      <w:tr w:rsidR="00181F97" w:rsidRPr="00EA74B1" w14:paraId="13E5E560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915E91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81F97" w:rsidRPr="00EA74B1" w14:paraId="31BAEBD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59D61B9" w14:textId="495D2708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o rango de fechas u horas a buscar</w:t>
            </w:r>
          </w:p>
        </w:tc>
      </w:tr>
      <w:tr w:rsidR="00181F97" w:rsidRPr="00EA74B1" w14:paraId="121FF77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AF69E33" w14:textId="3D486F5F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de vacunación</w:t>
            </w:r>
          </w:p>
        </w:tc>
      </w:tr>
      <w:tr w:rsidR="00181F97" w:rsidRPr="00CB6304" w14:paraId="2CC37A8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65BAFD" w14:textId="77777777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81F97" w:rsidRPr="00EA74B1" w14:paraId="6CD478AE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40D912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81F97" w:rsidRPr="00EA74B1" w14:paraId="1863431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E268FB1" w14:textId="2B794338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administrador del plan</w:t>
            </w:r>
            <w:r w:rsidR="00264654">
              <w:rPr>
                <w:b w:val="0"/>
                <w:sz w:val="18"/>
                <w:szCs w:val="18"/>
              </w:rPr>
              <w:t xml:space="preserve"> o regionales</w:t>
            </w:r>
            <w:r>
              <w:rPr>
                <w:b w:val="0"/>
                <w:sz w:val="18"/>
                <w:szCs w:val="18"/>
              </w:rPr>
              <w:t xml:space="preserve">, </w:t>
            </w:r>
            <w:r w:rsidR="00264654">
              <w:rPr>
                <w:b w:val="0"/>
                <w:sz w:val="18"/>
                <w:szCs w:val="18"/>
              </w:rPr>
              <w:t>retorna ciudadanos consolidados por regiones</w:t>
            </w:r>
          </w:p>
        </w:tc>
      </w:tr>
      <w:tr w:rsidR="00181F97" w:rsidRPr="00EA74B1" w14:paraId="5D31E389" w14:textId="77777777" w:rsidTr="00181F97">
        <w:trPr>
          <w:jc w:val="center"/>
        </w:trPr>
        <w:tc>
          <w:tcPr>
            <w:tcW w:w="10301" w:type="dxa"/>
            <w:gridSpan w:val="2"/>
          </w:tcPr>
          <w:p w14:paraId="3312396D" w14:textId="600ADE21" w:rsidR="00181F97" w:rsidRPr="00EA74B1" w:rsidRDefault="00264654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administrador de punto de vacunación, retorna ciudadanos solo de ese punto</w:t>
            </w:r>
          </w:p>
        </w:tc>
      </w:tr>
      <w:tr w:rsidR="00181F97" w:rsidRPr="00EA74B1" w14:paraId="4BEAA21F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F2EFE9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81F97" w:rsidRPr="00EA74B1" w14:paraId="3F6EC5B5" w14:textId="77777777" w:rsidTr="00181F97">
        <w:trPr>
          <w:jc w:val="center"/>
        </w:trPr>
        <w:tc>
          <w:tcPr>
            <w:tcW w:w="10301" w:type="dxa"/>
            <w:gridSpan w:val="2"/>
          </w:tcPr>
          <w:p w14:paraId="035A6F5C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181F97" w:rsidRPr="00EA74B1" w14:paraId="78845554" w14:textId="77777777" w:rsidTr="00181F97">
        <w:trPr>
          <w:jc w:val="center"/>
        </w:trPr>
        <w:tc>
          <w:tcPr>
            <w:tcW w:w="10301" w:type="dxa"/>
            <w:gridSpan w:val="2"/>
          </w:tcPr>
          <w:p w14:paraId="17A38DD1" w14:textId="3C54449C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</w:t>
            </w:r>
            <w:r w:rsidR="00264654">
              <w:rPr>
                <w:b w:val="0"/>
                <w:sz w:val="18"/>
                <w:szCs w:val="18"/>
              </w:rPr>
              <w:t>usuarios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64654">
              <w:rPr>
                <w:b w:val="0"/>
                <w:sz w:val="18"/>
                <w:szCs w:val="18"/>
              </w:rPr>
              <w:t>consultando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181F97" w:rsidRPr="00EA74B1" w14:paraId="79BF2949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CA5F85" w14:textId="0A592B87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</w:t>
            </w:r>
            <w:r w:rsidR="00264654">
              <w:rPr>
                <w:b w:val="0"/>
                <w:sz w:val="18"/>
                <w:szCs w:val="18"/>
              </w:rPr>
              <w:t>de los ciudadanos</w:t>
            </w:r>
          </w:p>
        </w:tc>
      </w:tr>
    </w:tbl>
    <w:p w14:paraId="24B6B675" w14:textId="2A055465" w:rsidR="00181F97" w:rsidRDefault="00181F97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64654" w:rsidRPr="00CB6304" w14:paraId="43D33C6B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3D7D3B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BFA13B7" w14:textId="708793E2" w:rsidR="00264654" w:rsidRPr="00C90B0A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RF14. </w:t>
            </w:r>
            <w:r w:rsidRPr="00264654">
              <w:rPr>
                <w:b w:val="0"/>
                <w:sz w:val="18"/>
                <w:szCs w:val="18"/>
              </w:rPr>
              <w:t>MOSTRAR LOS 20 PUNTOS DE VACUNACIÓN MÁS EFECTIVOS</w:t>
            </w:r>
          </w:p>
        </w:tc>
      </w:tr>
      <w:tr w:rsidR="00264654" w:rsidRPr="00EA74B1" w14:paraId="5545EDE5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C1AA84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5B75508" w14:textId="3C7E10BA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los 20 puntos de vacunación más efectivos dado una fecha o rango de fechas u horas. Aplica para todos los administradores</w:t>
            </w:r>
            <w:r w:rsidR="00110362">
              <w:rPr>
                <w:b w:val="0"/>
                <w:sz w:val="18"/>
                <w:szCs w:val="18"/>
              </w:rPr>
              <w:t>. Aplica para todos los administradores.</w:t>
            </w:r>
          </w:p>
        </w:tc>
      </w:tr>
      <w:tr w:rsidR="00264654" w:rsidRPr="00EA74B1" w14:paraId="63500E9E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C449CC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64654" w:rsidRPr="00EA74B1" w14:paraId="6DB7CF3D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4DB8D0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o rango de fechas u horas a buscar</w:t>
            </w:r>
          </w:p>
        </w:tc>
      </w:tr>
      <w:tr w:rsidR="00264654" w:rsidRPr="00EA74B1" w14:paraId="0283407D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964288" w14:textId="0F4EB1CF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CB6304" w14:paraId="3F6BE9F1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04DB02A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0CEF9329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9FA933F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64654" w:rsidRPr="00EA74B1" w14:paraId="6FCAA685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DED3301" w14:textId="213C48ED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muestran los 20 puntos más efectivos</w:t>
            </w:r>
          </w:p>
        </w:tc>
      </w:tr>
      <w:tr w:rsidR="00264654" w:rsidRPr="00EA74B1" w14:paraId="146EFF01" w14:textId="77777777" w:rsidTr="00DF08E0">
        <w:trPr>
          <w:jc w:val="center"/>
        </w:trPr>
        <w:tc>
          <w:tcPr>
            <w:tcW w:w="10301" w:type="dxa"/>
            <w:gridSpan w:val="2"/>
          </w:tcPr>
          <w:p w14:paraId="4C633181" w14:textId="59080AA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14324465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1397460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64654" w:rsidRPr="00EA74B1" w14:paraId="4A5A4863" w14:textId="77777777" w:rsidTr="00DF08E0">
        <w:trPr>
          <w:jc w:val="center"/>
        </w:trPr>
        <w:tc>
          <w:tcPr>
            <w:tcW w:w="10301" w:type="dxa"/>
            <w:gridSpan w:val="2"/>
          </w:tcPr>
          <w:p w14:paraId="67768F09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64654" w:rsidRPr="00EA74B1" w14:paraId="527AD1C5" w14:textId="77777777" w:rsidTr="00DF08E0">
        <w:trPr>
          <w:jc w:val="center"/>
        </w:trPr>
        <w:tc>
          <w:tcPr>
            <w:tcW w:w="10301" w:type="dxa"/>
            <w:gridSpan w:val="2"/>
          </w:tcPr>
          <w:p w14:paraId="0497E6B8" w14:textId="7C954A7E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264654" w:rsidRPr="00EA74B1" w14:paraId="24D9BAFA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CE63DC" w14:textId="19E78488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29836EC6" w14:textId="4A83D07C" w:rsidR="00264654" w:rsidRDefault="00264654" w:rsidP="00EA74B1">
      <w:pPr>
        <w:pStyle w:val="TituloPrincipla"/>
        <w:jc w:val="left"/>
        <w:rPr>
          <w:sz w:val="32"/>
          <w:szCs w:val="32"/>
        </w:rPr>
      </w:pPr>
    </w:p>
    <w:p w14:paraId="3DE1F718" w14:textId="20D12997" w:rsidR="00264654" w:rsidRDefault="0026465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64654" w:rsidRPr="00CB6304" w14:paraId="168272F7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D0F8F1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7EB3CA5" w14:textId="1EDEB83A" w:rsidR="00264654" w:rsidRPr="00C90B0A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RF15. </w:t>
            </w:r>
            <w:r w:rsidRPr="00264654">
              <w:rPr>
                <w:b w:val="0"/>
                <w:sz w:val="18"/>
                <w:szCs w:val="18"/>
              </w:rPr>
              <w:t>MOSTRAR EL ÍNDICE DE VACUNACIÓN PARA UN GRUPO POBLACIONAL</w:t>
            </w:r>
          </w:p>
        </w:tc>
      </w:tr>
      <w:tr w:rsidR="00264654" w:rsidRPr="00EA74B1" w14:paraId="2DFBF84F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5812C4C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78D2CC9" w14:textId="28C67852" w:rsidR="00264654" w:rsidRPr="00EA74B1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índice de vacunación para un grupo en un momento determinada o un rango de fechas. Este se obtiene sacando la proporci</w:t>
            </w:r>
            <w:r w:rsidR="00035F93">
              <w:rPr>
                <w:b w:val="0"/>
                <w:sz w:val="18"/>
                <w:szCs w:val="18"/>
              </w:rPr>
              <w:t>ón</w:t>
            </w:r>
            <w:r>
              <w:rPr>
                <w:b w:val="0"/>
                <w:sz w:val="18"/>
                <w:szCs w:val="18"/>
              </w:rPr>
              <w:t xml:space="preserve"> entre la cantidad de ciudadanos vacunados y el total de la </w:t>
            </w:r>
            <w:r w:rsidR="00035F93">
              <w:rPr>
                <w:b w:val="0"/>
                <w:sz w:val="18"/>
                <w:szCs w:val="18"/>
              </w:rPr>
              <w:t>proporción</w:t>
            </w:r>
            <w:r w:rsidR="00110362">
              <w:rPr>
                <w:b w:val="0"/>
                <w:sz w:val="18"/>
                <w:szCs w:val="18"/>
              </w:rPr>
              <w:t>. Aplica para los administradores del plan y regionales.</w:t>
            </w:r>
          </w:p>
        </w:tc>
      </w:tr>
      <w:tr w:rsidR="00264654" w:rsidRPr="00EA74B1" w14:paraId="41394094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671A7A5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64654" w:rsidRPr="00EA74B1" w14:paraId="64F26D47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6F4D39" w14:textId="48B93561" w:rsidR="00264654" w:rsidRPr="00EA74B1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Una o varias regiones o EPS</w:t>
            </w:r>
          </w:p>
        </w:tc>
      </w:tr>
      <w:tr w:rsidR="00264654" w:rsidRPr="00EA74B1" w14:paraId="046738D7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573A5F" w14:textId="69449AA2" w:rsidR="00264654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fecha o el rango de fechas</w:t>
            </w:r>
          </w:p>
        </w:tc>
      </w:tr>
      <w:tr w:rsidR="00264654" w:rsidRPr="00CB6304" w14:paraId="1546AD7D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6FC39EB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14418B5B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37A41F7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64654" w:rsidRPr="00EA74B1" w14:paraId="5F463B03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18BE7BE" w14:textId="20BE1449" w:rsidR="00264654" w:rsidRPr="00EA74B1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 índice de vacunación en una fecha o un rango de fecha determinado para un grupo poblacional</w:t>
            </w:r>
          </w:p>
        </w:tc>
      </w:tr>
      <w:tr w:rsidR="00264654" w:rsidRPr="00EA74B1" w14:paraId="1A16908D" w14:textId="77777777" w:rsidTr="00DF08E0">
        <w:trPr>
          <w:jc w:val="center"/>
        </w:trPr>
        <w:tc>
          <w:tcPr>
            <w:tcW w:w="10301" w:type="dxa"/>
            <w:gridSpan w:val="2"/>
          </w:tcPr>
          <w:p w14:paraId="2452DDE0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11D0C31B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EB43135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64654" w:rsidRPr="00EA74B1" w14:paraId="06B1FCD5" w14:textId="77777777" w:rsidTr="00DF08E0">
        <w:trPr>
          <w:jc w:val="center"/>
        </w:trPr>
        <w:tc>
          <w:tcPr>
            <w:tcW w:w="10301" w:type="dxa"/>
            <w:gridSpan w:val="2"/>
          </w:tcPr>
          <w:p w14:paraId="10D9983C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64654" w:rsidRPr="00EA74B1" w14:paraId="47C1584C" w14:textId="77777777" w:rsidTr="00DF08E0">
        <w:trPr>
          <w:jc w:val="center"/>
        </w:trPr>
        <w:tc>
          <w:tcPr>
            <w:tcW w:w="10301" w:type="dxa"/>
            <w:gridSpan w:val="2"/>
          </w:tcPr>
          <w:p w14:paraId="753D3258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264654" w:rsidRPr="00EA74B1" w14:paraId="4A303DE5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F653F0A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3353F7A" w14:textId="7CFF5466" w:rsidR="00264654" w:rsidRDefault="0026465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C607F" w:rsidRPr="00CB6304" w14:paraId="2010BD87" w14:textId="77777777" w:rsidTr="001C6E6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67CCE5E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D05BC2C" w14:textId="60974931" w:rsidR="00BC607F" w:rsidRPr="00C90B0A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RF.16 </w:t>
            </w:r>
            <w:r w:rsidRPr="00BC607F">
              <w:rPr>
                <w:b w:val="0"/>
                <w:sz w:val="18"/>
                <w:szCs w:val="18"/>
              </w:rPr>
              <w:t>MOSTRAR LOS PUNTOS DE VACUNACIÓN CON DISPONIBILIDAD DE DOSIS DE VACUNAS</w:t>
            </w:r>
          </w:p>
        </w:tc>
      </w:tr>
      <w:tr w:rsidR="00BC607F" w:rsidRPr="00EA74B1" w14:paraId="568587E9" w14:textId="77777777" w:rsidTr="001C6E6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D4399D8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571B6FA" w14:textId="4B03B401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los puntos que registran disponibilidad de dosis en vacunas</w:t>
            </w:r>
            <w:r w:rsidR="00110362">
              <w:rPr>
                <w:b w:val="0"/>
                <w:sz w:val="18"/>
                <w:szCs w:val="18"/>
              </w:rPr>
              <w:t>. Disponible para todos los administradores.</w:t>
            </w:r>
          </w:p>
        </w:tc>
      </w:tr>
      <w:tr w:rsidR="00BC607F" w:rsidRPr="00EA74B1" w14:paraId="4F1399B8" w14:textId="77777777" w:rsidTr="001C6E6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BBBCF7B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C607F" w:rsidRPr="00EA74B1" w14:paraId="2E252906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DFD013C" w14:textId="58A3E07F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o rango de horas o en un rango de fechas y una hora</w:t>
            </w:r>
          </w:p>
        </w:tc>
      </w:tr>
      <w:tr w:rsidR="00BC607F" w:rsidRPr="00EA74B1" w14:paraId="38E21ACD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2A396EE" w14:textId="50BC1A61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CB6304" w14:paraId="6F5F7693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52B0B5B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EA74B1" w14:paraId="1F58444D" w14:textId="77777777" w:rsidTr="00BC607F">
        <w:trPr>
          <w:trHeight w:val="48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54E169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C607F" w:rsidRPr="00EA74B1" w14:paraId="2B2E8E1C" w14:textId="77777777" w:rsidTr="001C6E65">
        <w:trPr>
          <w:jc w:val="center"/>
        </w:trPr>
        <w:tc>
          <w:tcPr>
            <w:tcW w:w="10301" w:type="dxa"/>
            <w:gridSpan w:val="2"/>
          </w:tcPr>
          <w:p w14:paraId="230252C8" w14:textId="2C339256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Los puntos de vacunación que tienen dosis de vacunas en un momento especifico</w:t>
            </w:r>
          </w:p>
        </w:tc>
      </w:tr>
      <w:tr w:rsidR="00BC607F" w:rsidRPr="00EA74B1" w14:paraId="2FE8C495" w14:textId="77777777" w:rsidTr="001C6E6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0E9EA4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BC607F" w:rsidRPr="00EA74B1" w14:paraId="6117A488" w14:textId="77777777" w:rsidTr="001C6E65">
        <w:trPr>
          <w:jc w:val="center"/>
        </w:trPr>
        <w:tc>
          <w:tcPr>
            <w:tcW w:w="10301" w:type="dxa"/>
            <w:gridSpan w:val="2"/>
          </w:tcPr>
          <w:p w14:paraId="0FCA5B27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BC607F" w:rsidRPr="00EA74B1" w14:paraId="74F262FD" w14:textId="77777777" w:rsidTr="001C6E65">
        <w:trPr>
          <w:jc w:val="center"/>
        </w:trPr>
        <w:tc>
          <w:tcPr>
            <w:tcW w:w="10301" w:type="dxa"/>
            <w:gridSpan w:val="2"/>
          </w:tcPr>
          <w:p w14:paraId="630FEC8A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BC607F" w:rsidRPr="00EA74B1" w14:paraId="6DE0FF1C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CC8397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A55D8F2" w14:textId="1846EF76" w:rsidR="00BC607F" w:rsidRDefault="00BC607F" w:rsidP="00EA74B1">
      <w:pPr>
        <w:pStyle w:val="TituloPrincipla"/>
        <w:jc w:val="left"/>
        <w:rPr>
          <w:sz w:val="32"/>
          <w:szCs w:val="32"/>
        </w:rPr>
      </w:pPr>
    </w:p>
    <w:p w14:paraId="745D4CA5" w14:textId="77777777" w:rsidR="00BC607F" w:rsidRDefault="00BC607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8003"/>
      </w:tblGrid>
      <w:tr w:rsidR="00BC607F" w:rsidRPr="00CB6304" w14:paraId="157B5C37" w14:textId="77777777" w:rsidTr="00C87270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367381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5FA116C" w14:textId="6754026A" w:rsidR="00BC607F" w:rsidRPr="00C90B0A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R.17 </w:t>
            </w:r>
            <w:r w:rsidRPr="00BC607F">
              <w:rPr>
                <w:b w:val="0"/>
                <w:sz w:val="18"/>
                <w:szCs w:val="18"/>
              </w:rPr>
              <w:t>MOSTRAR EL PROCESO DE VACUNACIÓN DE UN CIUDADANO</w:t>
            </w:r>
          </w:p>
        </w:tc>
      </w:tr>
      <w:tr w:rsidR="00BC607F" w:rsidRPr="00EA74B1" w14:paraId="0838992F" w14:textId="77777777" w:rsidTr="00C87270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8D66C0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3AB9324" w14:textId="2F6DDCD7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todo el proceso de vacunación que ha llevado a cabo el ciudadanos, incluyendo los puntos de vacunación y la aplicación de dosis</w:t>
            </w:r>
            <w:r w:rsidR="00110362">
              <w:rPr>
                <w:b w:val="0"/>
                <w:sz w:val="18"/>
                <w:szCs w:val="18"/>
              </w:rPr>
              <w:t>. Disponible para todos los administradores.</w:t>
            </w:r>
          </w:p>
        </w:tc>
      </w:tr>
      <w:tr w:rsidR="00BC607F" w:rsidRPr="00EA74B1" w14:paraId="435FFFF9" w14:textId="77777777" w:rsidTr="00C87270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E595006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C607F" w:rsidRPr="00EA74B1" w14:paraId="75692BB1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54EBCECB" w14:textId="70D6A570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Datos del ciudadano </w:t>
            </w:r>
          </w:p>
        </w:tc>
      </w:tr>
      <w:tr w:rsidR="00BC607F" w:rsidRPr="00EA74B1" w14:paraId="3EC5E237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5EBE1F5C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CB6304" w14:paraId="12587863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488430FF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EA74B1" w14:paraId="4B7CD279" w14:textId="77777777" w:rsidTr="00C87270">
        <w:trPr>
          <w:trHeight w:val="48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70F27F5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C607F" w:rsidRPr="00EA74B1" w14:paraId="26AB6C73" w14:textId="77777777" w:rsidTr="00C87270">
        <w:trPr>
          <w:jc w:val="center"/>
        </w:trPr>
        <w:tc>
          <w:tcPr>
            <w:tcW w:w="10022" w:type="dxa"/>
            <w:gridSpan w:val="2"/>
          </w:tcPr>
          <w:p w14:paraId="0EA33816" w14:textId="44DC30B2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proceso de un ciudadano con respecto a la </w:t>
            </w:r>
            <w:r w:rsidR="00C87270">
              <w:rPr>
                <w:b w:val="0"/>
                <w:sz w:val="18"/>
                <w:szCs w:val="18"/>
              </w:rPr>
              <w:t>vacunación</w:t>
            </w:r>
          </w:p>
        </w:tc>
      </w:tr>
      <w:tr w:rsidR="00BC607F" w:rsidRPr="00EA74B1" w14:paraId="697BA37A" w14:textId="77777777" w:rsidTr="00C87270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96C440F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BC607F" w:rsidRPr="00EA74B1" w14:paraId="4D538EFC" w14:textId="77777777" w:rsidTr="00C87270">
        <w:trPr>
          <w:jc w:val="center"/>
        </w:trPr>
        <w:tc>
          <w:tcPr>
            <w:tcW w:w="10022" w:type="dxa"/>
            <w:gridSpan w:val="2"/>
          </w:tcPr>
          <w:p w14:paraId="473B69B8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BC607F" w:rsidRPr="00EA74B1" w14:paraId="59AA3E36" w14:textId="77777777" w:rsidTr="00C87270">
        <w:trPr>
          <w:jc w:val="center"/>
        </w:trPr>
        <w:tc>
          <w:tcPr>
            <w:tcW w:w="10022" w:type="dxa"/>
            <w:gridSpan w:val="2"/>
          </w:tcPr>
          <w:p w14:paraId="19A13CE8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BC607F" w:rsidRPr="00EA74B1" w14:paraId="67ED5E48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732184B7" w14:textId="2D17B83D" w:rsidR="00BC607F" w:rsidRDefault="00BC607F" w:rsidP="00BC60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ciudadanos</w:t>
            </w:r>
          </w:p>
        </w:tc>
      </w:tr>
    </w:tbl>
    <w:p w14:paraId="0838851B" w14:textId="10836D41" w:rsidR="00C87270" w:rsidRDefault="00C87270" w:rsidP="00EA74B1">
      <w:pPr>
        <w:pStyle w:val="TituloPrincipla"/>
        <w:jc w:val="left"/>
        <w:rPr>
          <w:sz w:val="32"/>
          <w:szCs w:val="32"/>
        </w:rPr>
      </w:pPr>
    </w:p>
    <w:p w14:paraId="1D031242" w14:textId="39ABC915" w:rsidR="00DE3FF6" w:rsidRDefault="00DE3FF6" w:rsidP="00EA74B1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t>Requerimientos adicionales:</w:t>
      </w:r>
    </w:p>
    <w:tbl>
      <w:tblPr>
        <w:tblW w:w="10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8003"/>
      </w:tblGrid>
      <w:tr w:rsidR="00DE3FF6" w:rsidRPr="00CB6304" w14:paraId="3A1ED236" w14:textId="77777777" w:rsidTr="0074304B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6C5D12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23B5B00" w14:textId="446CAB75" w:rsidR="00DE3FF6" w:rsidRPr="00C90B0A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RC8: Analizar cohortes de ciudadanos dados criterios flexibles</w:t>
            </w:r>
          </w:p>
        </w:tc>
      </w:tr>
      <w:tr w:rsidR="00DE3FF6" w:rsidRPr="00EA74B1" w14:paraId="3B509ADD" w14:textId="77777777" w:rsidTr="0074304B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B7338D6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E5844B5" w14:textId="42BF830D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de los ciudadanos que cuenten con las características que se indiquen</w:t>
            </w:r>
          </w:p>
        </w:tc>
      </w:tr>
      <w:tr w:rsidR="00DE3FF6" w:rsidRPr="00EA74B1" w14:paraId="43FAA88D" w14:textId="77777777" w:rsidTr="0074304B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51D239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E3FF6" w:rsidRPr="00EA74B1" w14:paraId="48F7DD8B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02210CE2" w14:textId="58A72948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Características a encontrar</w:t>
            </w:r>
          </w:p>
        </w:tc>
      </w:tr>
      <w:tr w:rsidR="00DE3FF6" w:rsidRPr="00EA74B1" w14:paraId="2173EC7B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67FAF41D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E3FF6" w:rsidRPr="00CB6304" w14:paraId="03D0C400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7743EC65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E3FF6" w:rsidRPr="00EA74B1" w14:paraId="2A7F20EE" w14:textId="77777777" w:rsidTr="0074304B">
        <w:trPr>
          <w:trHeight w:val="48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AFBD74A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E3FF6" w:rsidRPr="00EA74B1" w14:paraId="432024ED" w14:textId="77777777" w:rsidTr="0074304B">
        <w:trPr>
          <w:jc w:val="center"/>
        </w:trPr>
        <w:tc>
          <w:tcPr>
            <w:tcW w:w="10022" w:type="dxa"/>
            <w:gridSpan w:val="2"/>
          </w:tcPr>
          <w:p w14:paraId="6A1F056D" w14:textId="65B4B511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</w:t>
            </w:r>
            <w:r>
              <w:rPr>
                <w:b w:val="0"/>
                <w:sz w:val="18"/>
                <w:szCs w:val="18"/>
              </w:rPr>
              <w:t>detalle de todos los ciudadanos que cumplan con las características dadas</w:t>
            </w:r>
          </w:p>
        </w:tc>
      </w:tr>
      <w:tr w:rsidR="00DE3FF6" w:rsidRPr="00EA74B1" w14:paraId="75CB0590" w14:textId="77777777" w:rsidTr="0074304B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3357B61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E3FF6" w:rsidRPr="00EA74B1" w14:paraId="2F9B6EEA" w14:textId="77777777" w:rsidTr="0074304B">
        <w:trPr>
          <w:jc w:val="center"/>
        </w:trPr>
        <w:tc>
          <w:tcPr>
            <w:tcW w:w="10022" w:type="dxa"/>
            <w:gridSpan w:val="2"/>
          </w:tcPr>
          <w:p w14:paraId="08A1508A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DE3FF6" w:rsidRPr="00EA74B1" w14:paraId="473E084B" w14:textId="77777777" w:rsidTr="0074304B">
        <w:trPr>
          <w:jc w:val="center"/>
        </w:trPr>
        <w:tc>
          <w:tcPr>
            <w:tcW w:w="10022" w:type="dxa"/>
            <w:gridSpan w:val="2"/>
          </w:tcPr>
          <w:p w14:paraId="78FAC3FF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DE3FF6" w:rsidRPr="00EA74B1" w14:paraId="3BD669A5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31D10C6C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ciudadanos</w:t>
            </w:r>
          </w:p>
        </w:tc>
      </w:tr>
    </w:tbl>
    <w:p w14:paraId="0E4E0DD6" w14:textId="77777777" w:rsidR="00DE3FF6" w:rsidRDefault="00DE3FF6" w:rsidP="00EA74B1">
      <w:pPr>
        <w:pStyle w:val="TituloPrincipla"/>
        <w:jc w:val="left"/>
        <w:rPr>
          <w:sz w:val="32"/>
          <w:szCs w:val="32"/>
        </w:rPr>
      </w:pPr>
    </w:p>
    <w:sectPr w:rsidR="00DE3FF6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97F82" w14:textId="77777777" w:rsidR="00684BE4" w:rsidRDefault="00684BE4">
      <w:r>
        <w:separator/>
      </w:r>
    </w:p>
  </w:endnote>
  <w:endnote w:type="continuationSeparator" w:id="0">
    <w:p w14:paraId="3EBC65B3" w14:textId="77777777" w:rsidR="00684BE4" w:rsidRDefault="0068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FDD2" w14:textId="77777777" w:rsidR="00181F97" w:rsidRDefault="00181F97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0D4C96" w14:textId="77777777" w:rsidR="00181F97" w:rsidRDefault="00181F97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4B74F" w14:textId="77777777" w:rsidR="00181F97" w:rsidRDefault="00181F97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0492A7D" w14:textId="77777777" w:rsidR="00181F97" w:rsidRPr="00492F73" w:rsidRDefault="00181F97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F23C9" w14:textId="77777777" w:rsidR="00684BE4" w:rsidRDefault="00684BE4">
      <w:r>
        <w:separator/>
      </w:r>
    </w:p>
  </w:footnote>
  <w:footnote w:type="continuationSeparator" w:id="0">
    <w:p w14:paraId="4ACC3845" w14:textId="77777777" w:rsidR="00684BE4" w:rsidRDefault="00684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4205" w14:textId="77777777" w:rsidR="00181F97" w:rsidRDefault="00181F97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181F97" w14:paraId="5B607B2A" w14:textId="77777777" w:rsidTr="00181F97">
      <w:tc>
        <w:tcPr>
          <w:tcW w:w="1445" w:type="pct"/>
          <w:vAlign w:val="center"/>
        </w:tcPr>
        <w:p w14:paraId="274FB659" w14:textId="77777777" w:rsidR="00181F97" w:rsidRDefault="00181F97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653436D6" wp14:editId="1F28980B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381349D3" w14:textId="77777777" w:rsidR="00181F97" w:rsidRPr="00ED6DDE" w:rsidRDefault="00181F97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57040728" w14:textId="77777777" w:rsidR="00181F97" w:rsidRPr="00ED6DDE" w:rsidRDefault="00181F97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14:paraId="50936BC3" w14:textId="77777777" w:rsidR="00181F97" w:rsidRPr="00ED6DDE" w:rsidRDefault="00181F97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14:paraId="4299F6B3" w14:textId="77777777" w:rsidR="00181F97" w:rsidRPr="00394F7B" w:rsidRDefault="00181F97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279A0938" w14:textId="77777777" w:rsidR="00181F97" w:rsidRPr="0033692E" w:rsidRDefault="00181F97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5DB1D7" wp14:editId="6C7C68C2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F61E196" w14:textId="77777777" w:rsidR="00181F97" w:rsidRDefault="00181F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8D3C2" w14:textId="77777777" w:rsidR="00181F97" w:rsidRDefault="00181F97" w:rsidP="008B3189">
    <w:pPr>
      <w:pStyle w:val="Encabezado"/>
      <w:spacing w:after="60"/>
      <w:rPr>
        <w:b/>
        <w:sz w:val="24"/>
        <w:szCs w:val="24"/>
      </w:rPr>
    </w:pPr>
  </w:p>
  <w:p w14:paraId="0E308289" w14:textId="77777777" w:rsidR="00181F97" w:rsidRDefault="00181F97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35F93"/>
    <w:rsid w:val="00060683"/>
    <w:rsid w:val="00061473"/>
    <w:rsid w:val="00093055"/>
    <w:rsid w:val="000A102D"/>
    <w:rsid w:val="000B0A4F"/>
    <w:rsid w:val="000D239C"/>
    <w:rsid w:val="000E0DBC"/>
    <w:rsid w:val="000E5610"/>
    <w:rsid w:val="00110362"/>
    <w:rsid w:val="00111198"/>
    <w:rsid w:val="0012641F"/>
    <w:rsid w:val="00132B5D"/>
    <w:rsid w:val="0013337D"/>
    <w:rsid w:val="00160D5B"/>
    <w:rsid w:val="001634B4"/>
    <w:rsid w:val="00181F97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51B70"/>
    <w:rsid w:val="002622E1"/>
    <w:rsid w:val="00264654"/>
    <w:rsid w:val="00275354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96891"/>
    <w:rsid w:val="003A5B7B"/>
    <w:rsid w:val="003B4633"/>
    <w:rsid w:val="003B5884"/>
    <w:rsid w:val="003C524B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511EE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45AAA"/>
    <w:rsid w:val="0065183D"/>
    <w:rsid w:val="00654E52"/>
    <w:rsid w:val="00654EA2"/>
    <w:rsid w:val="00667FA2"/>
    <w:rsid w:val="00684BE4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C45E1"/>
    <w:rsid w:val="007E1B6C"/>
    <w:rsid w:val="00821D69"/>
    <w:rsid w:val="00842496"/>
    <w:rsid w:val="0084480F"/>
    <w:rsid w:val="008456FB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9E2530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C607F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87270"/>
    <w:rsid w:val="00C90B0A"/>
    <w:rsid w:val="00C91F95"/>
    <w:rsid w:val="00C939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DE3FF6"/>
    <w:rsid w:val="00E0155D"/>
    <w:rsid w:val="00E15467"/>
    <w:rsid w:val="00E2301A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B210F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42FB260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3B22D2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3B22D2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3B22D2"/>
    <w:rsid w:val="00697A76"/>
    <w:rsid w:val="00950E14"/>
    <w:rsid w:val="00A84B97"/>
    <w:rsid w:val="00B35AD8"/>
    <w:rsid w:val="00FA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Settings\rcasalla\Datos de programa\Microsoft\Plantillas\depto.dot</Template>
  <TotalTime>5</TotalTime>
  <Pages>9</Pages>
  <Words>1538</Words>
  <Characters>8461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Nicolas Carvajal Chaves</cp:lastModifiedBy>
  <cp:revision>3</cp:revision>
  <cp:lastPrinted>2004-06-30T14:22:00Z</cp:lastPrinted>
  <dcterms:created xsi:type="dcterms:W3CDTF">2021-02-27T21:40:00Z</dcterms:created>
  <dcterms:modified xsi:type="dcterms:W3CDTF">2021-05-09T01:57:00Z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